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38" w:type="pct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301"/>
      </w:tblGrid>
      <w:tr w:rsidR="002C2CDD" w:rsidRPr="00AC03B6" w:rsidTr="008A1E4B">
        <w:tc>
          <w:tcPr>
            <w:tcW w:w="3870" w:type="dxa"/>
            <w:tcMar>
              <w:top w:w="504" w:type="dxa"/>
              <w:right w:w="720" w:type="dxa"/>
            </w:tcMar>
          </w:tcPr>
          <w:p w:rsidR="00523479" w:rsidRPr="00AC03B6" w:rsidRDefault="003615B2" w:rsidP="00523479">
            <w:pPr>
              <w:pStyle w:val="Initials"/>
              <w:rPr>
                <w:rFonts w:ascii="Times New Roman" w:hAnsi="Times New Roman" w:cs="Times New Roman"/>
              </w:rPr>
            </w:pPr>
            <w:r w:rsidRPr="00AC03B6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90650" cy="1057275"/>
                  <wp:effectExtent l="0" t="0" r="0" b="0"/>
                  <wp:docPr id="7" name="Picture 7" descr="Káº¿t quáº£ hÃ¬nh áº£nh cho logo si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logo si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03B6">
              <w:rPr>
                <w:rFonts w:ascii="Times New Roman" w:hAnsi="Times New Roman" w:cs="Times New Roman"/>
                <w:noProof/>
              </w:rPr>
              <w:t xml:space="preserve"> </w:t>
            </w:r>
            <w:bookmarkStart w:id="0" w:name="_GoBack"/>
            <w:bookmarkEnd w:id="0"/>
            <w:r w:rsidR="00E02DCD" w:rsidRPr="00AC03B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-487680</wp:posOffset>
                      </wp:positionV>
                      <wp:extent cx="6391275" cy="1810385"/>
                      <wp:effectExtent l="0" t="0" r="9525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127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729D160" id="Group 1" o:spid="_x0000_s1026" alt="Title: Header graphics" style="position:absolute;margin-left:0;margin-top:-38.4pt;width:503.2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Anpg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AC03B6" w:rsidRDefault="003615B2" w:rsidP="007569C1">
            <w:pPr>
              <w:pStyle w:val="Heading3"/>
              <w:rPr>
                <w:rFonts w:ascii="Times New Roman" w:hAnsi="Times New Roman" w:cs="Times New Roman"/>
              </w:rPr>
            </w:pPr>
            <w:r w:rsidRPr="00AC03B6">
              <w:rPr>
                <w:rFonts w:ascii="Times New Roman" w:hAnsi="Times New Roman" w:cs="Times New Roman"/>
              </w:rPr>
              <w:t>Bài Dự Thi</w:t>
            </w:r>
          </w:p>
          <w:p w:rsidR="002C2CDD" w:rsidRPr="00AC03B6" w:rsidRDefault="003615B2" w:rsidP="003615B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AC03B6">
              <w:rPr>
                <w:rFonts w:ascii="Times New Roman" w:hAnsi="Times New Roman" w:cs="Times New Roman"/>
                <w:b/>
                <w:sz w:val="44"/>
                <w:szCs w:val="44"/>
              </w:rPr>
              <w:t>ĐỒ ÁN CƠ SỞ</w:t>
            </w:r>
          </w:p>
          <w:p w:rsidR="002C2CDD" w:rsidRPr="00AC03B6" w:rsidRDefault="00AC03B6" w:rsidP="007569C1">
            <w:pPr>
              <w:pStyle w:val="Heading3"/>
              <w:rPr>
                <w:rFonts w:ascii="Times New Roman" w:hAnsi="Times New Roman" w:cs="Times New Roman"/>
                <w:b/>
                <w:szCs w:val="32"/>
              </w:rPr>
            </w:pPr>
            <w:r w:rsidRPr="00AC03B6">
              <w:rPr>
                <w:rFonts w:ascii="Times New Roman" w:hAnsi="Times New Roman" w:cs="Times New Roman"/>
                <w:b/>
                <w:szCs w:val="32"/>
              </w:rPr>
              <w:t xml:space="preserve">Chủ Tư và Phát </w:t>
            </w:r>
            <w:proofErr w:type="gramStart"/>
            <w:r w:rsidRPr="00AC03B6">
              <w:rPr>
                <w:rFonts w:ascii="Times New Roman" w:hAnsi="Times New Roman" w:cs="Times New Roman"/>
                <w:b/>
                <w:szCs w:val="32"/>
              </w:rPr>
              <w:t>triển :</w:t>
            </w:r>
            <w:proofErr w:type="gramEnd"/>
            <w:r w:rsidRPr="00AC03B6">
              <w:rPr>
                <w:rFonts w:ascii="Times New Roman" w:hAnsi="Times New Roman" w:cs="Times New Roman"/>
                <w:b/>
                <w:szCs w:val="32"/>
              </w:rPr>
              <w:t xml:space="preserve"> </w:t>
            </w:r>
            <w:r w:rsidR="00C812E4">
              <w:rPr>
                <w:rFonts w:ascii="Times New Roman" w:hAnsi="Times New Roman" w:cs="Times New Roman"/>
                <w:b/>
                <w:szCs w:val="32"/>
              </w:rPr>
              <w:t>“</w:t>
            </w:r>
            <w:r w:rsidRPr="00AC03B6">
              <w:rPr>
                <w:rFonts w:ascii="Times New Roman" w:hAnsi="Times New Roman" w:cs="Times New Roman"/>
                <w:b/>
                <w:szCs w:val="32"/>
              </w:rPr>
              <w:t>My Food</w:t>
            </w:r>
            <w:r w:rsidR="00C812E4">
              <w:rPr>
                <w:rFonts w:ascii="Times New Roman" w:hAnsi="Times New Roman" w:cs="Times New Roman"/>
                <w:b/>
                <w:szCs w:val="32"/>
              </w:rPr>
              <w:t>”</w:t>
            </w:r>
          </w:p>
          <w:p w:rsidR="00741125" w:rsidRDefault="00CE705A" w:rsidP="00CE70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138.4pt;height:121.55pt">
                  <v:imagedata r:id="rId9" o:title="Photo_1527851804419"/>
                </v:shape>
              </w:pict>
            </w:r>
          </w:p>
          <w:p w:rsidR="00CE705A" w:rsidRDefault="00CE705A" w:rsidP="00AC03B6">
            <w:pPr>
              <w:rPr>
                <w:rFonts w:ascii="Times New Roman" w:hAnsi="Times New Roman" w:cs="Times New Roman"/>
              </w:rPr>
            </w:pPr>
          </w:p>
          <w:p w:rsidR="00CE705A" w:rsidRPr="00CE705A" w:rsidRDefault="00CE705A" w:rsidP="00CE705A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CE705A">
              <w:rPr>
                <w:rFonts w:ascii="Times New Roman" w:hAnsi="Times New Roman" w:cs="Times New Roman"/>
                <w:b/>
                <w:i/>
              </w:rPr>
              <w:t>Ngày</w:t>
            </w:r>
            <w:proofErr w:type="spellEnd"/>
            <w:r w:rsidRPr="00CE705A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CE705A">
              <w:rPr>
                <w:rFonts w:ascii="Times New Roman" w:hAnsi="Times New Roman" w:cs="Times New Roman"/>
                <w:b/>
                <w:i/>
              </w:rPr>
              <w:t>thành</w:t>
            </w:r>
            <w:proofErr w:type="spellEnd"/>
            <w:r w:rsidRPr="00CE705A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CE705A">
              <w:rPr>
                <w:rFonts w:ascii="Times New Roman" w:hAnsi="Times New Roman" w:cs="Times New Roman"/>
                <w:b/>
                <w:i/>
              </w:rPr>
              <w:t>lập</w:t>
            </w:r>
            <w:proofErr w:type="spellEnd"/>
            <w:r w:rsidRPr="00CE705A">
              <w:rPr>
                <w:rFonts w:ascii="Times New Roman" w:hAnsi="Times New Roman" w:cs="Times New Roman"/>
                <w:b/>
                <w:i/>
              </w:rPr>
              <w:t>: 10/05/2018</w:t>
            </w:r>
          </w:p>
        </w:tc>
        <w:tc>
          <w:tcPr>
            <w:tcW w:w="630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01"/>
            </w:tblGrid>
            <w:tr w:rsidR="00C612DA" w:rsidRPr="00AC03B6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AC03B6" w:rsidRDefault="00C826C8" w:rsidP="00762D74">
                  <w:pPr>
                    <w:pStyle w:val="Heading1"/>
                    <w:outlineLvl w:val="0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your name:"/>
                      <w:tag w:val="Enter your name:"/>
                      <w:id w:val="-296147368"/>
                      <w:placeholder>
                        <w:docPart w:val="DD1F2B24314D459897C34F0E155338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62D74" w:rsidRPr="00AC03B6">
                        <w:rPr>
                          <w:rFonts w:ascii="Times New Roman" w:hAnsi="Times New Roman" w:cs="Times New Roman"/>
                        </w:rPr>
                        <w:t>Đại Học Đà Nẵng</w:t>
                      </w:r>
                    </w:sdtContent>
                  </w:sdt>
                </w:p>
                <w:p w:rsidR="00906BEE" w:rsidRPr="00AC03B6" w:rsidRDefault="00C826C8" w:rsidP="00762D74">
                  <w:pPr>
                    <w:pStyle w:val="Heading2"/>
                    <w:outlineLvl w:val="1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74AA28343FF94EA0ABC4767048075C5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62D74" w:rsidRPr="00AC03B6">
                        <w:rPr>
                          <w:rFonts w:ascii="Times New Roman" w:hAnsi="Times New Roman" w:cs="Times New Roman"/>
                        </w:rPr>
                        <w:t xml:space="preserve">   Khoa công nghệ thông tin và truyề</w:t>
                      </w:r>
                      <w:r w:rsidR="003615B2" w:rsidRPr="00AC03B6">
                        <w:rPr>
                          <w:rFonts w:ascii="Times New Roman" w:hAnsi="Times New Roman" w:cs="Times New Roman"/>
                        </w:rPr>
                        <w:t>n thông</w:t>
                      </w:r>
                      <w:r w:rsidR="003615B2" w:rsidRPr="00AC03B6">
                        <w:rPr>
                          <w:rFonts w:ascii="Times New Roman" w:hAnsi="Times New Roman" w:cs="Times New Roman"/>
                        </w:rPr>
                        <w:br/>
                        <w:t>school of in forma</w:t>
                      </w:r>
                      <w:r w:rsidR="00762D74" w:rsidRPr="00AC03B6">
                        <w:rPr>
                          <w:rFonts w:ascii="Times New Roman" w:hAnsi="Times New Roman" w:cs="Times New Roman"/>
                        </w:rPr>
                        <w:t>tion and commuication</w:t>
                      </w:r>
                    </w:sdtContent>
                  </w:sdt>
                </w:p>
              </w:tc>
            </w:tr>
          </w:tbl>
          <w:p w:rsidR="002C2CDD" w:rsidRPr="00AC03B6" w:rsidRDefault="003615B2" w:rsidP="007569C1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AC03B6">
              <w:rPr>
                <w:rFonts w:ascii="Times New Roman" w:hAnsi="Times New Roman" w:cs="Times New Roman"/>
                <w:b/>
              </w:rPr>
              <w:t>ĐỀ Án Khởi Nghiệp</w:t>
            </w:r>
          </w:p>
          <w:p w:rsidR="008A1E4B" w:rsidRPr="00C812E4" w:rsidRDefault="008A1E4B" w:rsidP="008A1E4B">
            <w:pP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Website </w:t>
            </w:r>
            <w:proofErr w:type="spellStart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Ẩm</w:t>
            </w:r>
            <w:proofErr w:type="spellEnd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Thực</w:t>
            </w:r>
            <w:proofErr w:type="spellEnd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Đà</w:t>
            </w:r>
            <w:proofErr w:type="spellEnd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Nẵng</w:t>
            </w:r>
            <w:proofErr w:type="spellEnd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MyFood</w:t>
            </w:r>
            <w:proofErr w:type="spellEnd"/>
          </w:p>
          <w:p w:rsidR="00C812E4" w:rsidRDefault="008A1E4B" w:rsidP="00C812E4">
            <w:pPr>
              <w:pStyle w:val="NormalWeb"/>
              <w:tabs>
                <w:tab w:val="left" w:pos="615"/>
              </w:tabs>
              <w:spacing w:after="150"/>
              <w:ind w:firstLine="450"/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proofErr w:type="spellStart"/>
            <w:r w:rsidRPr="008A1E4B">
              <w:rPr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Đà</w:t>
            </w:r>
            <w:proofErr w:type="spellEnd"/>
            <w:r w:rsidRPr="008A1E4B">
              <w:rPr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Nẵng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thành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phố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của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những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cây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cầu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thành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phố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xanh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-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sạ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-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đẹp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hấp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dẫn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du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khách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bởi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nhiều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địa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điểm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du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lịch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ẩm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thực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đặc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sắc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ngon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khó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cưỡng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Với</w:t>
            </w:r>
            <w:proofErr w:type="spellEnd"/>
            <w:proofErr w:type="gram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văn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hóa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ẩm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thực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đa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dạng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phong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phú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Nẵng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đã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níu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chân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được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nhiều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du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khách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đến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đây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Mỗi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một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đặc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sản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ẩm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thực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Nẵng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sẽ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mang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đến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cho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du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khách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những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trải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nghiệm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tuyệt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vời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và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khó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phai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khi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du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lịch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Nẵ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Để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có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thể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giúp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mọi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người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,</w:t>
            </w:r>
            <w:proofErr w:type="gram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chỉ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cần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ở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hay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bất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kì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đâu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có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máy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tính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hoặc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điện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thoại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kết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nối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Internet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có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thể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dễ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dàng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tìm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hiểu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ượ</w:t>
            </w:r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những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món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ăn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thức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uống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tại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Đà</w:t>
            </w:r>
            <w:proofErr w:type="spellEnd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A1E4B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Nẵ</w:t>
            </w:r>
            <w:r w:rsidR="00C812E4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ng</w:t>
            </w:r>
            <w:proofErr w:type="spellEnd"/>
            <w:r w:rsidR="00C812E4">
              <w:rPr>
                <w:i/>
                <w:iCs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8A1E4B" w:rsidRPr="00C812E4" w:rsidRDefault="008A1E4B" w:rsidP="00C812E4">
            <w:pPr>
              <w:pStyle w:val="NormalWeb"/>
              <w:tabs>
                <w:tab w:val="left" w:pos="615"/>
              </w:tabs>
              <w:spacing w:after="150"/>
              <w:rPr>
                <w:i/>
                <w:iCs/>
                <w:color w:val="538135" w:themeColor="accent6" w:themeShade="BF"/>
                <w:shd w:val="clear" w:color="auto" w:fill="FFFFFF"/>
              </w:rPr>
            </w:pPr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“My Food”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đã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được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xây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dựng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trên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những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nhu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cầu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thiết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yếu</w:t>
            </w:r>
            <w:proofErr w:type="spellEnd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 xml:space="preserve"> </w:t>
            </w:r>
            <w:proofErr w:type="spellStart"/>
            <w:r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trên</w:t>
            </w:r>
            <w:proofErr w:type="spellEnd"/>
            <w:r w:rsidR="00C812E4" w:rsidRPr="00C812E4">
              <w:rPr>
                <w:i/>
                <w:iCs/>
                <w:color w:val="538135" w:themeColor="accent6" w:themeShade="BF"/>
                <w:shd w:val="clear" w:color="auto" w:fill="FFFFFF"/>
              </w:rPr>
              <w:t>.</w:t>
            </w:r>
          </w:p>
          <w:p w:rsidR="002C2CDD" w:rsidRPr="00AC03B6" w:rsidRDefault="008A1E4B" w:rsidP="008A1E4B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AC03B6">
              <w:rPr>
                <w:rFonts w:ascii="Times New Roman" w:hAnsi="Times New Roman" w:cs="Times New Roman"/>
                <w:b/>
              </w:rPr>
              <w:t xml:space="preserve"> </w:t>
            </w:r>
            <w:r w:rsidR="003615B2" w:rsidRPr="00AC03B6">
              <w:rPr>
                <w:rFonts w:ascii="Times New Roman" w:hAnsi="Times New Roman" w:cs="Times New Roman"/>
                <w:b/>
              </w:rPr>
              <w:t>Các Thành Viên Thực Hiện</w:t>
            </w:r>
          </w:p>
          <w:p w:rsidR="002C2CDD" w:rsidRPr="00C812E4" w:rsidRDefault="00F92445" w:rsidP="007569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Nguyễn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Bảo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Ngọc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  <w:p w:rsidR="00F92445" w:rsidRPr="00C812E4" w:rsidRDefault="00F92445" w:rsidP="007569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Hồ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Hà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Giang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92445" w:rsidRPr="00C812E4" w:rsidRDefault="00F92445" w:rsidP="007569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Cùng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với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sự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giúp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đỡ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của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một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giáo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viên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giảng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dạy</w:t>
            </w:r>
            <w:proofErr w:type="spellEnd"/>
            <w:r w:rsidRPr="00C812E4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-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Nguyễn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Anh</w:t>
            </w:r>
            <w:proofErr w:type="spellEnd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12E4">
              <w:rPr>
                <w:rFonts w:ascii="Times New Roman" w:hAnsi="Times New Roman" w:cs="Times New Roman"/>
                <w:b/>
                <w:sz w:val="24"/>
                <w:szCs w:val="24"/>
              </w:rPr>
              <w:t>Tuấn</w:t>
            </w:r>
            <w:proofErr w:type="spellEnd"/>
          </w:p>
          <w:p w:rsidR="002C2CDD" w:rsidRPr="00F92445" w:rsidRDefault="00CE705A" w:rsidP="007569C1">
            <w:pPr>
              <w:pStyle w:val="Heading3"/>
              <w:rPr>
                <w:rFonts w:ascii="Times New Roman" w:hAnsi="Times New Roman" w:cs="Times New Roman"/>
                <w:b/>
              </w:rPr>
            </w:pPr>
            <w:r w:rsidRPr="00F92445">
              <w:rPr>
                <w:rFonts w:ascii="Times New Roman" w:hAnsi="Times New Roman" w:cs="Times New Roman"/>
                <w:b/>
              </w:rPr>
              <w:t>Sự hỗ trợ</w:t>
            </w:r>
          </w:p>
          <w:p w:rsidR="00F92445" w:rsidRDefault="00CE705A" w:rsidP="00CE705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>: Microsoft Word, Microsoft PowerP</w:t>
            </w:r>
            <w:r w:rsidR="00F92445">
              <w:rPr>
                <w:rFonts w:ascii="Times New Roman" w:hAnsi="Times New Roman" w:cs="Times New Roman"/>
              </w:rPr>
              <w:t>oint, Photoshop CS6, Notepad+</w:t>
            </w:r>
            <w:proofErr w:type="gramStart"/>
            <w:r w:rsidR="00F92445">
              <w:rPr>
                <w:rFonts w:ascii="Times New Roman" w:hAnsi="Times New Roman" w:cs="Times New Roman"/>
              </w:rPr>
              <w:t>+,…</w:t>
            </w:r>
            <w:proofErr w:type="gramEnd"/>
          </w:p>
          <w:p w:rsidR="00F92445" w:rsidRPr="00AC03B6" w:rsidRDefault="00F92445" w:rsidP="00CE705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Google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Your </w:t>
            </w:r>
            <w:proofErr w:type="spellStart"/>
            <w:r>
              <w:rPr>
                <w:rFonts w:ascii="Times New Roman" w:hAnsi="Times New Roman" w:cs="Times New Roman"/>
              </w:rPr>
              <w:t>Đà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Nẵng</w:t>
            </w:r>
            <w:proofErr w:type="spellEnd"/>
            <w:r>
              <w:rPr>
                <w:rFonts w:ascii="Times New Roman" w:hAnsi="Times New Roman" w:cs="Times New Roman"/>
              </w:rPr>
              <w:t>, Foody.vn,…</w:t>
            </w:r>
          </w:p>
        </w:tc>
      </w:tr>
    </w:tbl>
    <w:p w:rsidR="00290AAA" w:rsidRPr="00AC03B6" w:rsidRDefault="00290AAA" w:rsidP="00E22E87">
      <w:pPr>
        <w:pStyle w:val="NoSpacing"/>
        <w:rPr>
          <w:rFonts w:ascii="Times New Roman" w:hAnsi="Times New Roman" w:cs="Times New Roman"/>
        </w:rPr>
      </w:pPr>
    </w:p>
    <w:sectPr w:rsidR="00290AAA" w:rsidRPr="00AC03B6" w:rsidSect="00C812E4">
      <w:footerReference w:type="default" r:id="rId10"/>
      <w:footerReference w:type="first" r:id="rId11"/>
      <w:pgSz w:w="12240" w:h="15840"/>
      <w:pgMar w:top="1620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6C8" w:rsidRDefault="00C826C8" w:rsidP="00713050">
      <w:pPr>
        <w:spacing w:line="240" w:lineRule="auto"/>
      </w:pPr>
      <w:r>
        <w:separator/>
      </w:r>
    </w:p>
  </w:endnote>
  <w:endnote w:type="continuationSeparator" w:id="0">
    <w:p w:rsidR="00C826C8" w:rsidRDefault="00C826C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MV Boli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71446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A9AE9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4E9687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AACF1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814260764"/>
            <w:placeholder>
              <w:docPart w:val="F608BCDABE444E058E42856A2DC70BB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425918286"/>
            <w:placeholder>
              <w:docPart w:val="B6E3B6BAF81C4E8C931428DB1075E18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396092614"/>
            <w:placeholder>
              <w:docPart w:val="8F52341D6BC34DD4AE7B212C830D65E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593933013"/>
            <w:placeholder>
              <w:docPart w:val="742A69289F9A4F1D9A91EF51F9E4A65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981455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4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25FD32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D1EAE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8B113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1D6D4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C826C8" w:rsidP="003C5528">
          <w:pPr>
            <w:pStyle w:val="Footer"/>
          </w:pPr>
          <w:sdt>
            <w:sdtPr>
              <w:alias w:val="Enter email:"/>
              <w:tag w:val="Enter email:"/>
              <w:id w:val="1704587963"/>
              <w:placeholder>
                <w:docPart w:val="01E4588760E14503A642D8C2C51864B3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493607457"/>
            <w:placeholder>
              <w:docPart w:val="FE870E3501644C21A5CC83CD9605C91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160084176"/>
            <w:placeholder>
              <w:docPart w:val="468AD3845C2A4C3091F7E3E5F1F657F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688562404"/>
            <w:placeholder>
              <w:docPart w:val="E57779CD999A44F8B725DBFC9DB4222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6C8" w:rsidRDefault="00C826C8" w:rsidP="00713050">
      <w:pPr>
        <w:spacing w:line="240" w:lineRule="auto"/>
      </w:pPr>
      <w:r>
        <w:separator/>
      </w:r>
    </w:p>
  </w:footnote>
  <w:footnote w:type="continuationSeparator" w:id="0">
    <w:p w:rsidR="00C826C8" w:rsidRDefault="00C826C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74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15B2"/>
    <w:rsid w:val="00364079"/>
    <w:rsid w:val="00385F6C"/>
    <w:rsid w:val="003C5528"/>
    <w:rsid w:val="003D03E5"/>
    <w:rsid w:val="004064CD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2D74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A1E4B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C03B6"/>
    <w:rsid w:val="00AD00FD"/>
    <w:rsid w:val="00AF0A8E"/>
    <w:rsid w:val="00B5664D"/>
    <w:rsid w:val="00BA5B40"/>
    <w:rsid w:val="00BD0206"/>
    <w:rsid w:val="00C2098A"/>
    <w:rsid w:val="00C25F4E"/>
    <w:rsid w:val="00C5444A"/>
    <w:rsid w:val="00C612DA"/>
    <w:rsid w:val="00C7741E"/>
    <w:rsid w:val="00C812E4"/>
    <w:rsid w:val="00C826C8"/>
    <w:rsid w:val="00C875AB"/>
    <w:rsid w:val="00CA3DF1"/>
    <w:rsid w:val="00CA4581"/>
    <w:rsid w:val="00CE18D5"/>
    <w:rsid w:val="00CE705A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244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4A94E"/>
  <w15:chartTrackingRefBased/>
  <w15:docId w15:val="{2CE6C02F-BC95-414A-8DAD-71FE4446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%20Ngo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1F2B24314D459897C34F0E15533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DF433-5625-4909-8D02-7F4C5560B4DD}"/>
      </w:docPartPr>
      <w:docPartBody>
        <w:p w:rsidR="00000000" w:rsidRDefault="00961A75">
          <w:pPr>
            <w:pStyle w:val="DD1F2B24314D459897C34F0E15533846"/>
          </w:pPr>
          <w:r>
            <w:t>Your name</w:t>
          </w:r>
        </w:p>
      </w:docPartBody>
    </w:docPart>
    <w:docPart>
      <w:docPartPr>
        <w:name w:val="74AA28343FF94EA0ABC476704807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DBDB9-746A-458F-B9C7-8B2DA855D086}"/>
      </w:docPartPr>
      <w:docPartBody>
        <w:p w:rsidR="00000000" w:rsidRDefault="00961A75">
          <w:pPr>
            <w:pStyle w:val="74AA28343FF94EA0ABC4767048075C50"/>
          </w:pPr>
          <w:r w:rsidRPr="00906BEE">
            <w:t>Profession or Industry</w:t>
          </w:r>
        </w:p>
      </w:docPartBody>
    </w:docPart>
    <w:docPart>
      <w:docPartPr>
        <w:name w:val="01E4588760E14503A642D8C2C518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BEF2-72B8-415D-8DDA-0DF283A908B1}"/>
      </w:docPartPr>
      <w:docPartBody>
        <w:p w:rsidR="00000000" w:rsidRDefault="00961A75">
          <w:pPr>
            <w:pStyle w:val="01E4588760E14503A642D8C2C51864B3"/>
          </w:pPr>
          <w:r w:rsidRPr="00906BEE">
            <w:t>School</w:t>
          </w:r>
        </w:p>
      </w:docPartBody>
    </w:docPart>
    <w:docPart>
      <w:docPartPr>
        <w:name w:val="F608BCDABE444E058E42856A2DC7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9F0E-0157-4B8A-818F-66F218E2A25A}"/>
      </w:docPartPr>
      <w:docPartBody>
        <w:p w:rsidR="00000000" w:rsidRDefault="00961A75">
          <w:pPr>
            <w:pStyle w:val="F608BCDABE444E058E42856A2DC70BBF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FE870E3501644C21A5CC83CD9605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E6759-31DE-45BD-9ED4-0D1225597895}"/>
      </w:docPartPr>
      <w:docPartBody>
        <w:p w:rsidR="00000000" w:rsidRDefault="00961A75">
          <w:pPr>
            <w:pStyle w:val="FE870E3501644C21A5CC83CD9605C915"/>
          </w:pPr>
          <w:r w:rsidRPr="00906BEE">
            <w:t>Degree</w:t>
          </w:r>
        </w:p>
      </w:docPartBody>
    </w:docPart>
    <w:docPart>
      <w:docPartPr>
        <w:name w:val="B6E3B6BAF81C4E8C931428DB1075E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E824-5200-43AA-8639-5B501A3D2C00}"/>
      </w:docPartPr>
      <w:docPartBody>
        <w:p w:rsidR="00000000" w:rsidRDefault="00961A75">
          <w:pPr>
            <w:pStyle w:val="B6E3B6BAF81C4E8C931428DB1075E180"/>
          </w:pPr>
          <w:r w:rsidRPr="00906BEE">
            <w:t>Date Earned</w:t>
          </w:r>
        </w:p>
      </w:docPartBody>
    </w:docPart>
    <w:docPart>
      <w:docPartPr>
        <w:name w:val="468AD3845C2A4C3091F7E3E5F1F65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518B-CAB4-4DE8-8D68-373115DDA813}"/>
      </w:docPartPr>
      <w:docPartBody>
        <w:p w:rsidR="00000000" w:rsidRDefault="00961A75">
          <w:pPr>
            <w:pStyle w:val="468AD3845C2A4C3091F7E3E5F1F657F6"/>
          </w:pPr>
          <w:r w:rsidRPr="00906BEE">
            <w:t>School</w:t>
          </w:r>
        </w:p>
      </w:docPartBody>
    </w:docPart>
    <w:docPart>
      <w:docPartPr>
        <w:name w:val="8F52341D6BC34DD4AE7B212C830D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24247-7DFA-42F2-ACA3-FA0398AA5205}"/>
      </w:docPartPr>
      <w:docPartBody>
        <w:p w:rsidR="00000000" w:rsidRDefault="00961A75">
          <w:pPr>
            <w:pStyle w:val="8F52341D6BC34DD4AE7B212C830D65EF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E57779CD999A44F8B725DBFC9DB42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D68D-9DF7-4B84-A2E5-E6A46C35C759}"/>
      </w:docPartPr>
      <w:docPartBody>
        <w:p w:rsidR="00000000" w:rsidRDefault="00961A75">
          <w:pPr>
            <w:pStyle w:val="E57779CD999A44F8B725DBFC9DB42220"/>
          </w:pPr>
          <w:r w:rsidRPr="00906BEE">
            <w:t>Volunteer Experience or Leadership</w:t>
          </w:r>
        </w:p>
      </w:docPartBody>
    </w:docPart>
    <w:docPart>
      <w:docPartPr>
        <w:name w:val="742A69289F9A4F1D9A91EF51F9E4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696D2-D2BD-437B-84FE-DAAF4E79EBA8}"/>
      </w:docPartPr>
      <w:docPartBody>
        <w:p w:rsidR="00000000" w:rsidRDefault="00961A75">
          <w:pPr>
            <w:pStyle w:val="742A69289F9A4F1D9A91EF51F9E4A651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altName w:val="MV Boli"/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75"/>
    <w:rsid w:val="009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36EB595C5A43688443F82F56A8FD4A">
    <w:name w:val="AF36EB595C5A43688443F82F56A8FD4A"/>
  </w:style>
  <w:style w:type="paragraph" w:customStyle="1" w:styleId="C7322784942848D092E3347C6AB58A75">
    <w:name w:val="C7322784942848D092E3347C6AB58A75"/>
  </w:style>
  <w:style w:type="paragraph" w:customStyle="1" w:styleId="DE1699726F9C4413A2484EF2ECC62F42">
    <w:name w:val="DE1699726F9C4413A2484EF2ECC62F42"/>
  </w:style>
  <w:style w:type="paragraph" w:customStyle="1" w:styleId="5493A78DE4F8401481600A94AF1D8B75">
    <w:name w:val="5493A78DE4F8401481600A94AF1D8B75"/>
  </w:style>
  <w:style w:type="paragraph" w:customStyle="1" w:styleId="F136045ACDAE48E7957F76E3FAA6A3E2">
    <w:name w:val="F136045ACDAE48E7957F76E3FAA6A3E2"/>
  </w:style>
  <w:style w:type="paragraph" w:customStyle="1" w:styleId="DD1F2B24314D459897C34F0E15533846">
    <w:name w:val="DD1F2B24314D459897C34F0E15533846"/>
  </w:style>
  <w:style w:type="paragraph" w:customStyle="1" w:styleId="74AA28343FF94EA0ABC4767048075C50">
    <w:name w:val="74AA28343FF94EA0ABC4767048075C50"/>
  </w:style>
  <w:style w:type="paragraph" w:customStyle="1" w:styleId="5634376A206340268D33C9B55123EF74">
    <w:name w:val="5634376A206340268D33C9B55123EF74"/>
  </w:style>
  <w:style w:type="paragraph" w:customStyle="1" w:styleId="2EF19880059348DFA597AF20F7E8CC2E">
    <w:name w:val="2EF19880059348DFA597AF20F7E8CC2E"/>
  </w:style>
  <w:style w:type="paragraph" w:customStyle="1" w:styleId="698A0925E3054131923F818AACEA5FAF">
    <w:name w:val="698A0925E3054131923F818AACEA5FAF"/>
  </w:style>
  <w:style w:type="paragraph" w:customStyle="1" w:styleId="78CD62738EA54869A8798F1CC1D0E37A">
    <w:name w:val="78CD62738EA54869A8798F1CC1D0E37A"/>
  </w:style>
  <w:style w:type="paragraph" w:customStyle="1" w:styleId="675DCDE628894F268D109A0C6B683288">
    <w:name w:val="675DCDE628894F268D109A0C6B683288"/>
  </w:style>
  <w:style w:type="paragraph" w:customStyle="1" w:styleId="7E1E004A7A2C4865936107BC4B5C4B54">
    <w:name w:val="7E1E004A7A2C4865936107BC4B5C4B54"/>
  </w:style>
  <w:style w:type="paragraph" w:customStyle="1" w:styleId="CEB6C3F7AF46492CB6DA6CC7D553D52E">
    <w:name w:val="CEB6C3F7AF46492CB6DA6CC7D553D52E"/>
  </w:style>
  <w:style w:type="paragraph" w:customStyle="1" w:styleId="8538BE6EAF7849A19E729FADD0ECF9EE">
    <w:name w:val="8538BE6EAF7849A19E729FADD0ECF9EE"/>
  </w:style>
  <w:style w:type="paragraph" w:customStyle="1" w:styleId="28C4389B73964CFF82E21184E061190E">
    <w:name w:val="28C4389B73964CFF82E21184E061190E"/>
  </w:style>
  <w:style w:type="paragraph" w:customStyle="1" w:styleId="87D7B51441D44A0B921C534AFC38A282">
    <w:name w:val="87D7B51441D44A0B921C534AFC38A282"/>
  </w:style>
  <w:style w:type="paragraph" w:customStyle="1" w:styleId="6543406189994E9EB8E32F3FA4C3D38B">
    <w:name w:val="6543406189994E9EB8E32F3FA4C3D38B"/>
  </w:style>
  <w:style w:type="paragraph" w:customStyle="1" w:styleId="4AB1A5011EAC446F8F973E330970EA7F">
    <w:name w:val="4AB1A5011EAC446F8F973E330970EA7F"/>
  </w:style>
  <w:style w:type="paragraph" w:customStyle="1" w:styleId="9AAB35BD512841A9B318040D5D0DCEB6">
    <w:name w:val="9AAB35BD512841A9B318040D5D0DCEB6"/>
  </w:style>
  <w:style w:type="paragraph" w:customStyle="1" w:styleId="AE793E7E0EE44202A4E6DEF40F06C90F">
    <w:name w:val="AE793E7E0EE44202A4E6DEF40F06C90F"/>
  </w:style>
  <w:style w:type="paragraph" w:customStyle="1" w:styleId="6430996AE55E41B88490E0FF04FCB2CE">
    <w:name w:val="6430996AE55E41B88490E0FF04FCB2CE"/>
  </w:style>
  <w:style w:type="paragraph" w:customStyle="1" w:styleId="01E4588760E14503A642D8C2C51864B3">
    <w:name w:val="01E4588760E14503A642D8C2C51864B3"/>
  </w:style>
  <w:style w:type="paragraph" w:customStyle="1" w:styleId="F608BCDABE444E058E42856A2DC70BBF">
    <w:name w:val="F608BCDABE444E058E42856A2DC70BBF"/>
  </w:style>
  <w:style w:type="paragraph" w:customStyle="1" w:styleId="FE870E3501644C21A5CC83CD9605C915">
    <w:name w:val="FE870E3501644C21A5CC83CD9605C915"/>
  </w:style>
  <w:style w:type="paragraph" w:customStyle="1" w:styleId="B6E3B6BAF81C4E8C931428DB1075E180">
    <w:name w:val="B6E3B6BAF81C4E8C931428DB1075E180"/>
  </w:style>
  <w:style w:type="paragraph" w:customStyle="1" w:styleId="468AD3845C2A4C3091F7E3E5F1F657F6">
    <w:name w:val="468AD3845C2A4C3091F7E3E5F1F657F6"/>
  </w:style>
  <w:style w:type="paragraph" w:customStyle="1" w:styleId="8F52341D6BC34DD4AE7B212C830D65EF">
    <w:name w:val="8F52341D6BC34DD4AE7B212C830D65EF"/>
  </w:style>
  <w:style w:type="paragraph" w:customStyle="1" w:styleId="E57779CD999A44F8B725DBFC9DB42220">
    <w:name w:val="E57779CD999A44F8B725DBFC9DB42220"/>
  </w:style>
  <w:style w:type="paragraph" w:customStyle="1" w:styleId="742A69289F9A4F1D9A91EF51F9E4A651">
    <w:name w:val="742A69289F9A4F1D9A91EF51F9E4A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9215-CD34-4402-8B98-20F3C86D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655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Khoa công nghệ thông tin và truyền thông
school of in formation and commuication</dc:subject>
  <dc:creator>Windows User</dc:creator>
  <cp:keywords/>
  <dc:description/>
  <cp:lastModifiedBy>Windows User</cp:lastModifiedBy>
  <cp:revision>1</cp:revision>
  <dcterms:created xsi:type="dcterms:W3CDTF">2018-06-17T15:38:00Z</dcterms:created>
  <dcterms:modified xsi:type="dcterms:W3CDTF">2018-06-18T03:57:00Z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